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B135C6">
            <w:rPr>
              <w:b/>
              <w:sz w:val="24"/>
              <w:szCs w:val="24"/>
              <w:lang w:val="en-GB"/>
            </w:rPr>
            <w:t>Kute  Ashwini  Raju</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B135C6">
            <w:rPr>
              <w:b/>
              <w:sz w:val="24"/>
              <w:szCs w:val="24"/>
              <w:lang w:val="en-GB"/>
            </w:rPr>
            <w:t>32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B135C6">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B135C6">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4C4F35">
            <w:rPr>
              <w:b/>
              <w:sz w:val="24"/>
              <w:szCs w:val="24"/>
              <w:lang w:val="en-GB"/>
            </w:rPr>
            <w:t>1-9Y,2</w:t>
          </w:r>
          <w:r w:rsidR="00B135C6">
            <w:rPr>
              <w:b/>
              <w:sz w:val="24"/>
              <w:szCs w:val="24"/>
              <w:lang w:val="en-GB"/>
            </w:rPr>
            <w:t>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B135C6">
            <w:rPr>
              <w:b/>
              <w:sz w:val="24"/>
              <w:szCs w:val="24"/>
              <w:lang w:val="en-GB"/>
            </w:rPr>
            <w:t>Kute Raju Kisan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B135C6">
            <w:rPr>
              <w:b/>
              <w:sz w:val="20"/>
              <w:szCs w:val="18"/>
              <w:lang w:val="en-GB"/>
            </w:rPr>
            <w:t>near kanara bank awhalwadi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B135C6">
            <w:rPr>
              <w:b/>
              <w:sz w:val="20"/>
              <w:szCs w:val="18"/>
              <w:lang w:val="en-GB"/>
            </w:rPr>
            <w:t>9657487979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1-17T00:00:00Z">
            <w:dateFormat w:val="dd/MM/yyyy"/>
            <w:lid w:val="en-IN"/>
            <w:storeMappedDataAs w:val="dateTime"/>
            <w:calendar w:val="gregorian"/>
          </w:date>
        </w:sdtPr>
        <w:sdtContent>
          <w:r w:rsidR="0075568B">
            <w:rPr>
              <w:b/>
              <w:sz w:val="24"/>
              <w:szCs w:val="24"/>
              <w:lang w:val="en-IN"/>
            </w:rPr>
            <w:t>17/01/2019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r w:rsidR="0075568B">
        <w:rPr>
          <w:sz w:val="20"/>
          <w:szCs w:val="18"/>
          <w:lang w:val="en-GB"/>
        </w:rPr>
        <w:t xml:space="preserve">                       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C155B0" w:rsidRPr="00DF57D6" w:rsidRDefault="00687BE9" w:rsidP="000C065D">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C4F35">
        <w:rPr>
          <w:sz w:val="20"/>
          <w:szCs w:val="20"/>
          <w:lang w:val="en-GB"/>
        </w:rPr>
        <w:t>(</w:t>
      </w:r>
      <w:r w:rsidR="0048381D">
        <w:rPr>
          <w:sz w:val="20"/>
          <w:szCs w:val="20"/>
          <w:lang w:val="en-GB"/>
        </w:rPr>
        <w:t xml:space="preserve"> </w:t>
      </w:r>
      <w:r w:rsidR="00B135C6">
        <w:rPr>
          <w:sz w:val="20"/>
          <w:szCs w:val="20"/>
          <w:lang w:val="en-GB"/>
        </w:rPr>
        <w:t xml:space="preserve"> </w:t>
      </w:r>
      <w:r w:rsidR="00B135C6" w:rsidRPr="00B135C6">
        <w:rPr>
          <w:b/>
          <w:sz w:val="18"/>
          <w:szCs w:val="18"/>
          <w:lang w:val="en-GB"/>
        </w:rPr>
        <w:t>To diagnose intra-uterine and/or ectopic p</w:t>
      </w:r>
      <w:r w:rsidR="004C4F35">
        <w:rPr>
          <w:b/>
          <w:sz w:val="18"/>
          <w:szCs w:val="18"/>
          <w:lang w:val="en-GB"/>
        </w:rPr>
        <w:t>regnancy and confirm viability.)</w:t>
      </w:r>
      <w:r w:rsidR="00B135C6" w:rsidRPr="00B135C6">
        <w:rPr>
          <w:b/>
          <w:sz w:val="18"/>
          <w:szCs w:val="18"/>
          <w:lang w:val="en-GB"/>
        </w:rPr>
        <w:t>.</w:t>
      </w:r>
      <w:r w:rsidRPr="00DF57D6">
        <w:rPr>
          <w:sz w:val="16"/>
          <w:szCs w:val="16"/>
          <w:lang w:val="en-GB"/>
        </w:rPr>
        <w:t xml:space="preserve"> </w:t>
      </w:r>
    </w:p>
    <w:p w:rsidR="00EA2EBA" w:rsidRPr="00DF57D6" w:rsidRDefault="00EA3D69" w:rsidP="00B135C6">
      <w:pPr>
        <w:tabs>
          <w:tab w:val="left" w:pos="7894"/>
        </w:tabs>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r w:rsidR="00B135C6">
        <w:rPr>
          <w:sz w:val="16"/>
          <w:szCs w:val="16"/>
          <w:lang w:val="en-GB"/>
        </w:rPr>
        <w:tab/>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3-02T00:00:00Z">
            <w:dateFormat w:val="dd/MM/yyyy"/>
            <w:lid w:val="en-IN"/>
            <w:storeMappedDataAs w:val="date"/>
            <w:calendar w:val="gregorian"/>
          </w:date>
        </w:sdtPr>
        <w:sdtContent>
          <w:r w:rsidR="004C4F35">
            <w:rPr>
              <w:b/>
              <w:sz w:val="24"/>
              <w:szCs w:val="24"/>
              <w:lang w:val="en-IN"/>
            </w:rPr>
            <w:t>02/03/2019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3-02T00:00:00Z">
            <w:dateFormat w:val="dd/MM/yyyy"/>
            <w:lid w:val="en-IN"/>
            <w:storeMappedDataAs w:val="dateTime"/>
            <w:calendar w:val="gregorian"/>
          </w:date>
        </w:sdtPr>
        <w:sdtContent>
          <w:r w:rsidR="004C4F35">
            <w:rPr>
              <w:b/>
              <w:sz w:val="24"/>
              <w:szCs w:val="24"/>
              <w:lang w:val="en-IN"/>
            </w:rPr>
            <w:t>02/03/2019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B135C6" w:rsidRPr="00E66E39">
            <w:rPr>
              <w:b/>
              <w:sz w:val="24"/>
              <w:szCs w:val="24"/>
              <w:lang w:val="en-GB"/>
            </w:rPr>
            <w:t>Kute  Ashwini  Raju</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BC4448">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BC4448">
        <w:rPr>
          <w:sz w:val="20"/>
          <w:szCs w:val="20"/>
          <w:lang w:val="en-GB"/>
        </w:rPr>
      </w:r>
      <w:r w:rsidR="00BC4448">
        <w:rPr>
          <w:sz w:val="20"/>
          <w:szCs w:val="20"/>
          <w:lang w:val="en-GB"/>
        </w:rPr>
        <w:fldChar w:fldCharType="end"/>
      </w:r>
      <w:sdt>
        <w:sdtPr>
          <w:rPr>
            <w:b/>
            <w:sz w:val="24"/>
            <w:szCs w:val="24"/>
            <w:lang w:val="en-GB"/>
          </w:rPr>
          <w:id w:val="-1561777847"/>
          <w:placeholder>
            <w:docPart w:val="32A27115B7974D31BC68769E03641311"/>
          </w:placeholder>
          <w:date w:fullDate="2019-03-02T00:00:00Z">
            <w:dateFormat w:val="dd/MM/yyyy"/>
            <w:lid w:val="en-IN"/>
            <w:storeMappedDataAs w:val="dateTime"/>
            <w:calendar w:val="gregorian"/>
          </w:date>
        </w:sdtPr>
        <w:sdtContent>
          <w:r w:rsidR="004C4F35">
            <w:rPr>
              <w:b/>
              <w:sz w:val="24"/>
              <w:szCs w:val="24"/>
              <w:lang w:val="en-IN"/>
            </w:rPr>
            <w:t>02/03/2019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1-17T00:00:00Z">
            <w:dateFormat w:val="dd/MM/yyyy"/>
            <w:lid w:val="en-IN"/>
            <w:storeMappedDataAs w:val="dateTime"/>
            <w:calendar w:val="gregorian"/>
          </w:date>
        </w:sdtPr>
        <w:sdtContent>
          <w:r w:rsidR="00B135C6">
            <w:rPr>
              <w:b/>
              <w:sz w:val="24"/>
              <w:szCs w:val="24"/>
              <w:lang w:val="en-IN"/>
            </w:rPr>
            <w:t>17/01/2019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7097335"/>
          <w:placeholder>
            <w:docPart w:val="4C75F5977A2F432CA1FFDD3E04AFA05E"/>
          </w:placeholder>
          <w:text/>
        </w:sdtPr>
        <w:sdtContent>
          <w:r w:rsidR="00B135C6">
            <w:rPr>
              <w:b/>
              <w:sz w:val="24"/>
              <w:szCs w:val="24"/>
              <w:lang w:val="en-GB"/>
            </w:rPr>
            <w:t>Kute  Ashwini  Raju</w:t>
          </w:r>
        </w:sdtContent>
      </w:sdt>
      <w:r w:rsidR="00B135C6"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BC4448">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BC4448">
        <w:rPr>
          <w:rFonts w:cs="Times New Roman"/>
          <w:sz w:val="20"/>
          <w:szCs w:val="20"/>
        </w:rPr>
      </w:r>
      <w:r w:rsidR="00BC4448">
        <w:rPr>
          <w:rFonts w:cs="Times New Roman"/>
          <w:sz w:val="20"/>
          <w:szCs w:val="20"/>
        </w:rPr>
        <w:fldChar w:fldCharType="end"/>
      </w:r>
      <w:sdt>
        <w:sdtPr>
          <w:rPr>
            <w:rFonts w:cs="Times New Roman"/>
            <w:b/>
            <w:sz w:val="24"/>
            <w:szCs w:val="24"/>
          </w:rPr>
          <w:id w:val="-1795975276"/>
          <w:placeholder>
            <w:docPart w:val="32A27115B7974D31BC68769E03641311"/>
          </w:placeholder>
          <w:date w:fullDate="2019-03-02T00:00:00Z">
            <w:dateFormat w:val="dd/MM/yyyy"/>
            <w:lid w:val="en-IN"/>
            <w:storeMappedDataAs w:val="dateTime"/>
            <w:calendar w:val="gregorian"/>
          </w:date>
        </w:sdtPr>
        <w:sdtContent>
          <w:r w:rsidR="004C4F35">
            <w:rPr>
              <w:rFonts w:cs="Times New Roman"/>
              <w:b/>
              <w:sz w:val="24"/>
              <w:szCs w:val="24"/>
              <w:lang w:val="en-IN"/>
            </w:rPr>
            <w:t>02/03/2019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BC4448">
        <w:rPr>
          <w:rFonts w:cs="Times New Roman"/>
          <w:sz w:val="20"/>
          <w:szCs w:val="18"/>
        </w:rPr>
        <w:fldChar w:fldCharType="begin"/>
      </w:r>
      <w:r w:rsidR="009F2F20">
        <w:rPr>
          <w:rFonts w:cs="Times New Roman"/>
          <w:sz w:val="20"/>
          <w:szCs w:val="18"/>
        </w:rPr>
        <w:instrText xml:space="preserve"> REF Name \h </w:instrText>
      </w:r>
      <w:r w:rsidR="00BC4448">
        <w:rPr>
          <w:rFonts w:cs="Times New Roman"/>
          <w:sz w:val="20"/>
          <w:szCs w:val="18"/>
        </w:rPr>
      </w:r>
      <w:r w:rsidR="00BC4448">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B135C6" w:rsidRPr="00EA6D0E">
            <w:rPr>
              <w:b/>
              <w:sz w:val="24"/>
              <w:szCs w:val="24"/>
              <w:lang w:val="en-GB"/>
            </w:rPr>
            <w:t>Kute  Ashwini  Raju</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BC4448">
        <w:rPr>
          <w:rFonts w:cs="Times New Roman"/>
          <w:b/>
          <w:sz w:val="20"/>
          <w:szCs w:val="20"/>
        </w:rPr>
        <w:fldChar w:fldCharType="begin"/>
      </w:r>
      <w:r w:rsidR="003B12D2">
        <w:rPr>
          <w:rFonts w:cs="Times New Roman"/>
          <w:b/>
          <w:sz w:val="20"/>
          <w:szCs w:val="20"/>
        </w:rPr>
        <w:instrText xml:space="preserve"> REF Date \h </w:instrText>
      </w:r>
      <w:r w:rsidR="00BC4448">
        <w:rPr>
          <w:rFonts w:cs="Times New Roman"/>
          <w:b/>
          <w:sz w:val="20"/>
          <w:szCs w:val="20"/>
        </w:rPr>
      </w:r>
      <w:r w:rsidR="00BC4448">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3-02T00:00:00Z">
            <w:dateFormat w:val="dd/MM/yyyy"/>
            <w:lid w:val="en-IN"/>
            <w:storeMappedDataAs w:val="dateTime"/>
            <w:calendar w:val="gregorian"/>
          </w:date>
        </w:sdtPr>
        <w:sdtContent>
          <w:r w:rsidR="004C4F35">
            <w:rPr>
              <w:rFonts w:cs="Times New Roman"/>
              <w:b/>
              <w:sz w:val="24"/>
              <w:szCs w:val="24"/>
              <w:lang w:val="en-IN"/>
            </w:rPr>
            <w:t>02/03/2019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954AC" w:rsidRDefault="005954AC" w:rsidP="00BB32BB">
      <w:pPr>
        <w:spacing w:after="0" w:line="240" w:lineRule="auto"/>
      </w:pPr>
      <w:r>
        <w:separator/>
      </w:r>
    </w:p>
  </w:endnote>
  <w:endnote w:type="continuationSeparator" w:id="1">
    <w:p w:rsidR="005954AC" w:rsidRDefault="005954AC"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954AC" w:rsidRDefault="005954AC" w:rsidP="00BB32BB">
      <w:pPr>
        <w:spacing w:after="0" w:line="240" w:lineRule="auto"/>
      </w:pPr>
      <w:r>
        <w:separator/>
      </w:r>
    </w:p>
  </w:footnote>
  <w:footnote w:type="continuationSeparator" w:id="1">
    <w:p w:rsidR="005954AC" w:rsidRDefault="005954AC"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B6A33"/>
    <w:rsid w:val="000C065D"/>
    <w:rsid w:val="000C148F"/>
    <w:rsid w:val="000D3CDC"/>
    <w:rsid w:val="000F5990"/>
    <w:rsid w:val="00125C33"/>
    <w:rsid w:val="001B3216"/>
    <w:rsid w:val="001C660C"/>
    <w:rsid w:val="001D2D09"/>
    <w:rsid w:val="001D61C4"/>
    <w:rsid w:val="001E7C38"/>
    <w:rsid w:val="001F65E9"/>
    <w:rsid w:val="00243CFA"/>
    <w:rsid w:val="00245BEF"/>
    <w:rsid w:val="00246DA0"/>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61AC1"/>
    <w:rsid w:val="00474240"/>
    <w:rsid w:val="0048381D"/>
    <w:rsid w:val="004B5D62"/>
    <w:rsid w:val="004C4F35"/>
    <w:rsid w:val="004E4EC2"/>
    <w:rsid w:val="004F625D"/>
    <w:rsid w:val="0054109D"/>
    <w:rsid w:val="00560882"/>
    <w:rsid w:val="005838B2"/>
    <w:rsid w:val="005954AC"/>
    <w:rsid w:val="005A1351"/>
    <w:rsid w:val="005B4716"/>
    <w:rsid w:val="005B5869"/>
    <w:rsid w:val="005D28C7"/>
    <w:rsid w:val="005E1266"/>
    <w:rsid w:val="005F7A5A"/>
    <w:rsid w:val="00601896"/>
    <w:rsid w:val="0064125F"/>
    <w:rsid w:val="00652C14"/>
    <w:rsid w:val="006576C7"/>
    <w:rsid w:val="00687BE9"/>
    <w:rsid w:val="00691295"/>
    <w:rsid w:val="006C246A"/>
    <w:rsid w:val="007542D5"/>
    <w:rsid w:val="0075568B"/>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D633E"/>
    <w:rsid w:val="009012F3"/>
    <w:rsid w:val="00925748"/>
    <w:rsid w:val="00964B7B"/>
    <w:rsid w:val="009957FD"/>
    <w:rsid w:val="009F1A85"/>
    <w:rsid w:val="009F2F20"/>
    <w:rsid w:val="00A17203"/>
    <w:rsid w:val="00A679D2"/>
    <w:rsid w:val="00A93752"/>
    <w:rsid w:val="00AF0A73"/>
    <w:rsid w:val="00AF0C30"/>
    <w:rsid w:val="00B009A4"/>
    <w:rsid w:val="00B128C3"/>
    <w:rsid w:val="00B135C6"/>
    <w:rsid w:val="00B152F5"/>
    <w:rsid w:val="00B602BF"/>
    <w:rsid w:val="00B9695A"/>
    <w:rsid w:val="00BA1AD4"/>
    <w:rsid w:val="00BB32BB"/>
    <w:rsid w:val="00BB6437"/>
    <w:rsid w:val="00BB6B20"/>
    <w:rsid w:val="00BC4448"/>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2C16"/>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4B1AE0"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4B1AE0"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4C75F5977A2F432CA1FFDD3E04AFA05E"/>
        <w:category>
          <w:name w:val="General"/>
          <w:gallery w:val="placeholder"/>
        </w:category>
        <w:types>
          <w:type w:val="bbPlcHdr"/>
        </w:types>
        <w:behaviors>
          <w:behavior w:val="content"/>
        </w:behaviors>
        <w:guid w:val="{FF5801C4-7F83-4292-B2F4-E3899D7651FC}"/>
      </w:docPartPr>
      <w:docPartBody>
        <w:p w:rsidR="00C32F08" w:rsidRDefault="00D1543C" w:rsidP="00D1543C">
          <w:pPr>
            <w:pStyle w:val="4C75F5977A2F432CA1FFDD3E04AFA05E"/>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4B1AE0"/>
    <w:rsid w:val="005E482B"/>
    <w:rsid w:val="00677DFA"/>
    <w:rsid w:val="00722D73"/>
    <w:rsid w:val="00777677"/>
    <w:rsid w:val="0078422D"/>
    <w:rsid w:val="00836B95"/>
    <w:rsid w:val="008B51FD"/>
    <w:rsid w:val="009F7583"/>
    <w:rsid w:val="00AA4BCD"/>
    <w:rsid w:val="00B26265"/>
    <w:rsid w:val="00B341A3"/>
    <w:rsid w:val="00C32F08"/>
    <w:rsid w:val="00CA73A6"/>
    <w:rsid w:val="00CE1B15"/>
    <w:rsid w:val="00D1543C"/>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1543C"/>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4C75F5977A2F432CA1FFDD3E04AFA05E">
    <w:name w:val="4C75F5977A2F432CA1FFDD3E04AFA05E"/>
    <w:rsid w:val="00D1543C"/>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1054</Words>
  <Characters>6012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2019-03-02T09:31:00Z</cp:lastPrinted>
  <dcterms:created xsi:type="dcterms:W3CDTF">2019-08-03T18:03:00Z</dcterms:created>
  <dcterms:modified xsi:type="dcterms:W3CDTF">2019-08-03T18:03:00Z</dcterms:modified>
</cp:coreProperties>
</file>