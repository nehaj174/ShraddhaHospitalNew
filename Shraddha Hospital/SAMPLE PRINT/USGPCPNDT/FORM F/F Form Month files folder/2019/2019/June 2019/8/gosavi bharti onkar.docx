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4866">
            <w:rPr>
              <w:b/>
              <w:sz w:val="24"/>
              <w:szCs w:val="24"/>
              <w:lang w:val="en-GB"/>
            </w:rPr>
            <w:t>Gosavi Bharti Onkar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486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48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48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48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4866">
            <w:rPr>
              <w:b/>
              <w:sz w:val="24"/>
              <w:szCs w:val="24"/>
              <w:lang w:val="en-GB"/>
            </w:rPr>
            <w:t>Gosavi Onkar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4866">
            <w:rPr>
              <w:b/>
              <w:sz w:val="20"/>
              <w:szCs w:val="18"/>
              <w:lang w:val="en-GB"/>
            </w:rPr>
            <w:t>s/n-55/2 lean no-3 tuljabhavnai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4866">
            <w:rPr>
              <w:b/>
              <w:sz w:val="20"/>
              <w:szCs w:val="18"/>
              <w:lang w:val="en-GB"/>
            </w:rPr>
            <w:t>9922547221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464866">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A4E47" w:rsidRDefault="00687BE9" w:rsidP="00CA4E4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CA4E47">
        <w:rPr>
          <w:b/>
          <w:sz w:val="18"/>
          <w:szCs w:val="18"/>
          <w:lang w:val="en-GB"/>
        </w:rPr>
        <w:t xml:space="preserve"> </w:t>
      </w:r>
      <w:r w:rsidR="00464866" w:rsidRPr="00CA4E47">
        <w:rPr>
          <w:b/>
          <w:sz w:val="18"/>
          <w:szCs w:val="18"/>
          <w:lang w:val="en-GB"/>
        </w:rPr>
        <w:t>(</w:t>
      </w:r>
      <w:r w:rsidR="00CA4E47" w:rsidRPr="00CA4E4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CA4E47">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CA4E47">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4866" w:rsidRPr="00094D63">
            <w:rPr>
              <w:b/>
              <w:sz w:val="24"/>
              <w:szCs w:val="24"/>
              <w:lang w:val="en-GB"/>
            </w:rPr>
            <w:t>Gosavi Bharti Onkar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56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56A1">
        <w:rPr>
          <w:sz w:val="20"/>
          <w:szCs w:val="20"/>
          <w:lang w:val="en-GB"/>
        </w:rPr>
      </w:r>
      <w:r w:rsidR="006556A1">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CA4E47">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CA4E47">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629560"/>
          <w:placeholder>
            <w:docPart w:val="DED978DF86CA4B95824330BBD99D12A9"/>
          </w:placeholder>
          <w:text/>
        </w:sdtPr>
        <w:sdtContent>
          <w:r w:rsidR="00464866">
            <w:rPr>
              <w:b/>
              <w:sz w:val="24"/>
              <w:szCs w:val="24"/>
              <w:lang w:val="en-GB"/>
            </w:rPr>
            <w:t>Gosavi Bharti Onkar</w:t>
          </w:r>
        </w:sdtContent>
      </w:sdt>
      <w:r w:rsidR="004648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56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56A1">
        <w:rPr>
          <w:rFonts w:cs="Times New Roman"/>
          <w:sz w:val="20"/>
          <w:szCs w:val="20"/>
        </w:rPr>
      </w:r>
      <w:r w:rsidR="006556A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CA4E47">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56A1">
        <w:rPr>
          <w:rFonts w:cs="Times New Roman"/>
          <w:sz w:val="20"/>
          <w:szCs w:val="18"/>
        </w:rPr>
        <w:fldChar w:fldCharType="begin"/>
      </w:r>
      <w:r w:rsidR="009F2F20">
        <w:rPr>
          <w:rFonts w:cs="Times New Roman"/>
          <w:sz w:val="20"/>
          <w:szCs w:val="18"/>
        </w:rPr>
        <w:instrText xml:space="preserve"> REF Name \h </w:instrText>
      </w:r>
      <w:r w:rsidR="006556A1">
        <w:rPr>
          <w:rFonts w:cs="Times New Roman"/>
          <w:sz w:val="20"/>
          <w:szCs w:val="18"/>
        </w:rPr>
      </w:r>
      <w:r w:rsidR="006556A1">
        <w:rPr>
          <w:rFonts w:cs="Times New Roman"/>
          <w:sz w:val="20"/>
          <w:szCs w:val="18"/>
        </w:rPr>
        <w:fldChar w:fldCharType="end"/>
      </w:r>
      <w:r w:rsidR="00464866" w:rsidRPr="00464866">
        <w:rPr>
          <w:b/>
          <w:sz w:val="24"/>
          <w:szCs w:val="24"/>
          <w:lang w:val="en-GB"/>
        </w:rPr>
        <w:t xml:space="preserve"> </w:t>
      </w:r>
      <w:sdt>
        <w:sdtPr>
          <w:rPr>
            <w:b/>
            <w:sz w:val="24"/>
            <w:szCs w:val="24"/>
            <w:lang w:val="en-GB"/>
          </w:rPr>
          <w:id w:val="34629562"/>
          <w:placeholder>
            <w:docPart w:val="1E6B78DD2D4E48AC8902D15EDE3FBF21"/>
          </w:placeholder>
          <w:text/>
        </w:sdtPr>
        <w:sdtContent>
          <w:r w:rsidR="00464866">
            <w:rPr>
              <w:b/>
              <w:sz w:val="24"/>
              <w:szCs w:val="24"/>
              <w:lang w:val="en-GB"/>
            </w:rPr>
            <w:t>Gosavi Bharti Onkar</w:t>
          </w:r>
        </w:sdtContent>
      </w:sdt>
      <w:r w:rsidR="004648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56A1">
        <w:rPr>
          <w:rFonts w:cs="Times New Roman"/>
          <w:b/>
          <w:sz w:val="20"/>
          <w:szCs w:val="20"/>
        </w:rPr>
        <w:fldChar w:fldCharType="begin"/>
      </w:r>
      <w:r w:rsidR="003B12D2">
        <w:rPr>
          <w:rFonts w:cs="Times New Roman"/>
          <w:b/>
          <w:sz w:val="20"/>
          <w:szCs w:val="20"/>
        </w:rPr>
        <w:instrText xml:space="preserve"> REF Date \h </w:instrText>
      </w:r>
      <w:r w:rsidR="006556A1">
        <w:rPr>
          <w:rFonts w:cs="Times New Roman"/>
          <w:b/>
          <w:sz w:val="20"/>
          <w:szCs w:val="20"/>
        </w:rPr>
      </w:r>
      <w:r w:rsidR="006556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CA4E47">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6D6" w:rsidRDefault="004916D6" w:rsidP="00BB32BB">
      <w:pPr>
        <w:spacing w:after="0" w:line="240" w:lineRule="auto"/>
      </w:pPr>
      <w:r>
        <w:separator/>
      </w:r>
    </w:p>
  </w:endnote>
  <w:endnote w:type="continuationSeparator" w:id="1">
    <w:p w:rsidR="004916D6" w:rsidRDefault="004916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6D6" w:rsidRDefault="004916D6" w:rsidP="00BB32BB">
      <w:pPr>
        <w:spacing w:after="0" w:line="240" w:lineRule="auto"/>
      </w:pPr>
      <w:r>
        <w:separator/>
      </w:r>
    </w:p>
  </w:footnote>
  <w:footnote w:type="continuationSeparator" w:id="1">
    <w:p w:rsidR="004916D6" w:rsidRDefault="004916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4866"/>
    <w:rsid w:val="00474240"/>
    <w:rsid w:val="0048381D"/>
    <w:rsid w:val="004916D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56A1"/>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4E47"/>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60E7"/>
    <w:rsid w:val="00EA2EBA"/>
    <w:rsid w:val="00EA3D69"/>
    <w:rsid w:val="00EA75FD"/>
    <w:rsid w:val="00EC583B"/>
    <w:rsid w:val="00EF3F25"/>
    <w:rsid w:val="00F17820"/>
    <w:rsid w:val="00F519F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76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D978DF86CA4B95824330BBD99D12A9"/>
        <w:category>
          <w:name w:val="General"/>
          <w:gallery w:val="placeholder"/>
        </w:category>
        <w:types>
          <w:type w:val="bbPlcHdr"/>
        </w:types>
        <w:behaviors>
          <w:behavior w:val="content"/>
        </w:behaviors>
        <w:guid w:val="{339D0D40-12F4-4679-A949-DA0501A415A1}"/>
      </w:docPartPr>
      <w:docPartBody>
        <w:p w:rsidR="00B57621" w:rsidRDefault="008519EE" w:rsidP="008519EE">
          <w:pPr>
            <w:pStyle w:val="DED978DF86CA4B95824330BBD99D12A9"/>
          </w:pPr>
          <w:r w:rsidRPr="005F7A5A">
            <w:rPr>
              <w:rStyle w:val="PlaceholderText"/>
              <w:b/>
            </w:rPr>
            <w:t>Click here to enter text.</w:t>
          </w:r>
        </w:p>
      </w:docPartBody>
    </w:docPart>
    <w:docPart>
      <w:docPartPr>
        <w:name w:val="1E6B78DD2D4E48AC8902D15EDE3FBF21"/>
        <w:category>
          <w:name w:val="General"/>
          <w:gallery w:val="placeholder"/>
        </w:category>
        <w:types>
          <w:type w:val="bbPlcHdr"/>
        </w:types>
        <w:behaviors>
          <w:behavior w:val="content"/>
        </w:behaviors>
        <w:guid w:val="{E8C20E8F-980A-4550-B764-F9BA72930E5D}"/>
      </w:docPartPr>
      <w:docPartBody>
        <w:p w:rsidR="00B57621" w:rsidRDefault="008519EE" w:rsidP="008519EE">
          <w:pPr>
            <w:pStyle w:val="1E6B78DD2D4E48AC8902D15EDE3FBF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19EE"/>
    <w:rsid w:val="008B51FD"/>
    <w:rsid w:val="009F7583"/>
    <w:rsid w:val="00AA4BCD"/>
    <w:rsid w:val="00B26265"/>
    <w:rsid w:val="00B341A3"/>
    <w:rsid w:val="00B5762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9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D978DF86CA4B95824330BBD99D12A9">
    <w:name w:val="DED978DF86CA4B95824330BBD99D12A9"/>
    <w:rsid w:val="008519EE"/>
  </w:style>
  <w:style w:type="paragraph" w:customStyle="1" w:styleId="1E6B78DD2D4E48AC8902D15EDE3FBF21">
    <w:name w:val="1E6B78DD2D4E48AC8902D15EDE3FBF21"/>
    <w:rsid w:val="008519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2019-06-08T09:13:00Z</cp:lastPrinted>
  <dcterms:created xsi:type="dcterms:W3CDTF">2019-06-08T09:14:00Z</dcterms:created>
  <dcterms:modified xsi:type="dcterms:W3CDTF">2019-06-08T09:14:00Z</dcterms:modified>
</cp:coreProperties>
</file>