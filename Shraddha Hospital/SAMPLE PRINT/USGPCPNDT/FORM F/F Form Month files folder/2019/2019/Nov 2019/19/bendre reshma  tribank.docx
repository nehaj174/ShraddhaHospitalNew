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7118E6">
            <w:rPr>
              <w:b/>
              <w:sz w:val="24"/>
              <w:szCs w:val="24"/>
              <w:lang w:val="en-GB"/>
            </w:rPr>
            <w:t>Bendre Reshma Trimbak</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AC3A4E">
            <w:rPr>
              <w:b/>
              <w:sz w:val="24"/>
              <w:szCs w:val="24"/>
              <w:lang w:val="en-GB"/>
            </w:rPr>
            <w:t>26</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AC3A4E">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AC3A4E">
            <w:rPr>
              <w:b/>
              <w:sz w:val="24"/>
              <w:szCs w:val="24"/>
              <w:lang w:val="en-GB"/>
            </w:rPr>
            <w:t>1-5Y,4M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AC3A4E">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AC3A4E">
            <w:rPr>
              <w:b/>
              <w:sz w:val="24"/>
              <w:szCs w:val="24"/>
              <w:lang w:val="en-GB"/>
            </w:rPr>
            <w:t xml:space="preserve">Bendre </w:t>
          </w:r>
          <w:r w:rsidR="007118E6">
            <w:rPr>
              <w:b/>
              <w:sz w:val="24"/>
              <w:szCs w:val="24"/>
              <w:lang w:val="en-GB"/>
            </w:rPr>
            <w:t>Trimbak</w:t>
          </w:r>
          <w:r w:rsidR="00AC3A4E">
            <w:rPr>
              <w:b/>
              <w:sz w:val="24"/>
              <w:szCs w:val="24"/>
              <w:lang w:val="en-GB"/>
            </w:rPr>
            <w:t xml:space="preserve"> Valmik</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AC3A4E">
            <w:rPr>
              <w:b/>
              <w:sz w:val="20"/>
              <w:szCs w:val="18"/>
              <w:lang w:val="en-GB"/>
            </w:rPr>
            <w:t>keshnad phata mayuri enclave soc.wagholi tal 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AC3A4E">
            <w:rPr>
              <w:b/>
              <w:sz w:val="20"/>
              <w:szCs w:val="18"/>
              <w:lang w:val="en-GB"/>
            </w:rPr>
            <w:t>8459821707</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9-03T00:00:00Z">
            <w:dateFormat w:val="dd/MM/yyyy"/>
            <w:lid w:val="en-IN"/>
            <w:storeMappedDataAs w:val="dateTime"/>
            <w:calendar w:val="gregorian"/>
          </w:date>
        </w:sdtPr>
        <w:sdtContent>
          <w:r w:rsidR="00AC3A4E">
            <w:rPr>
              <w:b/>
              <w:sz w:val="24"/>
              <w:szCs w:val="24"/>
              <w:lang w:val="en-IN"/>
            </w:rPr>
            <w:t>03/09/2019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EE2A0E" w:rsidRDefault="00687BE9" w:rsidP="0041637B">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B51C28">
        <w:rPr>
          <w:b/>
          <w:sz w:val="18"/>
          <w:szCs w:val="18"/>
          <w:lang w:val="en-GB"/>
        </w:rPr>
        <w:t>(</w:t>
      </w:r>
      <w:r w:rsidR="00EE2A0E" w:rsidRPr="00EE2A0E">
        <w:rPr>
          <w:b/>
          <w:sz w:val="18"/>
          <w:szCs w:val="18"/>
          <w:lang w:val="en-GB"/>
        </w:rPr>
        <w:t>To diagnose intra-uterine and/or ectopic pregnancy and confirm viability.)</w:t>
      </w:r>
      <w:r w:rsidR="00AC3A4E" w:rsidRPr="00AC3A4E">
        <w:rPr>
          <w:sz w:val="16"/>
          <w:szCs w:val="16"/>
          <w:lang w:val="en-GB"/>
        </w:rPr>
        <w:t xml:space="preserve"> </w:t>
      </w:r>
      <w:r w:rsidR="00AC3A4E" w:rsidRPr="00AC3A4E">
        <w:rPr>
          <w:b/>
          <w:sz w:val="16"/>
          <w:szCs w:val="16"/>
          <w:lang w:val="en-GB"/>
        </w:rPr>
        <w:t>Vaginal bleeding</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11-19T00:00:00Z">
            <w:dateFormat w:val="dd/MM/yyyy"/>
            <w:lid w:val="en-IN"/>
            <w:storeMappedDataAs w:val="date"/>
            <w:calendar w:val="gregorian"/>
          </w:date>
        </w:sdtPr>
        <w:sdtContent>
          <w:r w:rsidR="00AC3A4E">
            <w:rPr>
              <w:b/>
              <w:sz w:val="24"/>
              <w:szCs w:val="24"/>
              <w:lang w:val="en-IN"/>
            </w:rPr>
            <w:t>19/11/2019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19-11-19T00:00:00Z">
            <w:dateFormat w:val="dd/MM/yyyy"/>
            <w:lid w:val="en-IN"/>
            <w:storeMappedDataAs w:val="date"/>
            <w:calendar w:val="gregorian"/>
          </w:date>
        </w:sdtPr>
        <w:sdtContent>
          <w:r w:rsidR="00AC3A4E">
            <w:rPr>
              <w:b/>
              <w:sz w:val="24"/>
              <w:szCs w:val="24"/>
              <w:lang w:val="en-IN"/>
            </w:rPr>
            <w:t>19/11/2019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7118E6" w:rsidRPr="008556E8">
            <w:rPr>
              <w:b/>
              <w:sz w:val="24"/>
              <w:szCs w:val="24"/>
              <w:lang w:val="en-GB"/>
            </w:rPr>
            <w:t>Bendre Reshma Trimbak</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BF6371">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BF6371">
        <w:rPr>
          <w:sz w:val="20"/>
          <w:szCs w:val="20"/>
          <w:lang w:val="en-GB"/>
        </w:rPr>
      </w:r>
      <w:r w:rsidR="00BF6371">
        <w:rPr>
          <w:sz w:val="20"/>
          <w:szCs w:val="20"/>
          <w:lang w:val="en-GB"/>
        </w:rPr>
        <w:fldChar w:fldCharType="end"/>
      </w:r>
      <w:sdt>
        <w:sdtPr>
          <w:rPr>
            <w:b/>
            <w:sz w:val="24"/>
            <w:szCs w:val="24"/>
            <w:lang w:val="en-GB"/>
          </w:rPr>
          <w:id w:val="-1561777847"/>
          <w:placeholder>
            <w:docPart w:val="32A27115B7974D31BC68769E03641311"/>
          </w:placeholder>
          <w:date w:fullDate="2019-11-19T00:00:00Z">
            <w:dateFormat w:val="dd/MM/yyyy"/>
            <w:lid w:val="en-IN"/>
            <w:storeMappedDataAs w:val="dateTime"/>
            <w:calendar w:val="gregorian"/>
          </w:date>
        </w:sdtPr>
        <w:sdtContent>
          <w:r w:rsidR="00AC3A4E">
            <w:rPr>
              <w:b/>
              <w:sz w:val="24"/>
              <w:szCs w:val="24"/>
              <w:lang w:val="en-IN"/>
            </w:rPr>
            <w:t>19/11/2019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11-19T00:00:00Z">
            <w:dateFormat w:val="dd/MM/yyyy"/>
            <w:lid w:val="en-IN"/>
            <w:storeMappedDataAs w:val="dateTime"/>
            <w:calendar w:val="gregorian"/>
          </w:date>
        </w:sdtPr>
        <w:sdtContent>
          <w:r w:rsidR="00AC3A4E">
            <w:rPr>
              <w:b/>
              <w:sz w:val="24"/>
              <w:szCs w:val="24"/>
              <w:lang w:val="en-IN"/>
            </w:rPr>
            <w:t>19/11/2019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7118E6" w:rsidRPr="003C6979">
            <w:rPr>
              <w:b/>
              <w:sz w:val="24"/>
              <w:szCs w:val="24"/>
              <w:lang w:val="en-GB"/>
            </w:rPr>
            <w:t>Bendre Reshma Trimbak</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BF6371">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BF6371">
        <w:rPr>
          <w:rFonts w:cs="Times New Roman"/>
          <w:sz w:val="20"/>
          <w:szCs w:val="20"/>
        </w:rPr>
      </w:r>
      <w:r w:rsidR="00BF6371">
        <w:rPr>
          <w:rFonts w:cs="Times New Roman"/>
          <w:sz w:val="20"/>
          <w:szCs w:val="20"/>
        </w:rPr>
        <w:fldChar w:fldCharType="end"/>
      </w:r>
      <w:sdt>
        <w:sdtPr>
          <w:rPr>
            <w:rFonts w:cs="Times New Roman"/>
            <w:b/>
            <w:sz w:val="24"/>
            <w:szCs w:val="24"/>
          </w:rPr>
          <w:id w:val="-1795975276"/>
          <w:placeholder>
            <w:docPart w:val="32A27115B7974D31BC68769E03641311"/>
          </w:placeholder>
          <w:date w:fullDate="2019-11-19T00:00:00Z">
            <w:dateFormat w:val="dd/MM/yyyy"/>
            <w:lid w:val="en-IN"/>
            <w:storeMappedDataAs w:val="dateTime"/>
            <w:calendar w:val="gregorian"/>
          </w:date>
        </w:sdtPr>
        <w:sdtContent>
          <w:r w:rsidR="00AC3A4E">
            <w:rPr>
              <w:rFonts w:cs="Times New Roman"/>
              <w:b/>
              <w:sz w:val="24"/>
              <w:szCs w:val="24"/>
              <w:lang w:val="en-IN"/>
            </w:rPr>
            <w:t>19/11/2019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BF6371">
        <w:rPr>
          <w:rFonts w:cs="Times New Roman"/>
          <w:sz w:val="20"/>
          <w:szCs w:val="18"/>
        </w:rPr>
        <w:fldChar w:fldCharType="begin"/>
      </w:r>
      <w:r w:rsidR="009F2F20">
        <w:rPr>
          <w:rFonts w:cs="Times New Roman"/>
          <w:sz w:val="20"/>
          <w:szCs w:val="18"/>
        </w:rPr>
        <w:instrText xml:space="preserve"> REF Name \h </w:instrText>
      </w:r>
      <w:r w:rsidR="00BF6371">
        <w:rPr>
          <w:rFonts w:cs="Times New Roman"/>
          <w:sz w:val="20"/>
          <w:szCs w:val="18"/>
        </w:rPr>
      </w:r>
      <w:r w:rsidR="00BF6371">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7118E6" w:rsidRPr="00146419">
            <w:rPr>
              <w:b/>
              <w:sz w:val="24"/>
              <w:szCs w:val="24"/>
              <w:lang w:val="en-GB"/>
            </w:rPr>
            <w:t>Bendre Reshma Trimbak</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BF6371">
        <w:rPr>
          <w:rFonts w:cs="Times New Roman"/>
          <w:b/>
          <w:sz w:val="20"/>
          <w:szCs w:val="20"/>
        </w:rPr>
        <w:fldChar w:fldCharType="begin"/>
      </w:r>
      <w:r w:rsidR="003B12D2">
        <w:rPr>
          <w:rFonts w:cs="Times New Roman"/>
          <w:b/>
          <w:sz w:val="20"/>
          <w:szCs w:val="20"/>
        </w:rPr>
        <w:instrText xml:space="preserve"> REF Date \h </w:instrText>
      </w:r>
      <w:r w:rsidR="00BF6371">
        <w:rPr>
          <w:rFonts w:cs="Times New Roman"/>
          <w:b/>
          <w:sz w:val="20"/>
          <w:szCs w:val="20"/>
        </w:rPr>
      </w:r>
      <w:r w:rsidR="00BF6371">
        <w:rPr>
          <w:rFonts w:cs="Times New Roman"/>
          <w:b/>
          <w:sz w:val="20"/>
          <w:szCs w:val="20"/>
        </w:rPr>
        <w:fldChar w:fldCharType="end"/>
      </w:r>
      <w:sdt>
        <w:sdtPr>
          <w:rPr>
            <w:rFonts w:cs="Times New Roman"/>
            <w:b/>
            <w:sz w:val="24"/>
            <w:szCs w:val="24"/>
          </w:rPr>
          <w:id w:val="1363171180"/>
          <w:placeholder>
            <w:docPart w:val="32A27115B7974D31BC68769E03641311"/>
          </w:placeholder>
          <w:date w:fullDate="2019-11-19T00:00:00Z">
            <w:dateFormat w:val="dd/MM/yyyy"/>
            <w:lid w:val="en-IN"/>
            <w:storeMappedDataAs w:val="dateTime"/>
            <w:calendar w:val="gregorian"/>
          </w:date>
        </w:sdtPr>
        <w:sdtContent>
          <w:r w:rsidR="00AC3A4E">
            <w:rPr>
              <w:rFonts w:cs="Times New Roman"/>
              <w:b/>
              <w:sz w:val="24"/>
              <w:szCs w:val="24"/>
              <w:lang w:val="en-IN"/>
            </w:rPr>
            <w:t>19/11/2019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D1EE7" w:rsidRDefault="007D1EE7" w:rsidP="00BB32BB">
      <w:pPr>
        <w:spacing w:after="0" w:line="240" w:lineRule="auto"/>
      </w:pPr>
      <w:r>
        <w:separator/>
      </w:r>
    </w:p>
  </w:endnote>
  <w:endnote w:type="continuationSeparator" w:id="1">
    <w:p w:rsidR="007D1EE7" w:rsidRDefault="007D1EE7"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D1EE7" w:rsidRDefault="007D1EE7" w:rsidP="00BB32BB">
      <w:pPr>
        <w:spacing w:after="0" w:line="240" w:lineRule="auto"/>
      </w:pPr>
      <w:r>
        <w:separator/>
      </w:r>
    </w:p>
  </w:footnote>
  <w:footnote w:type="continuationSeparator" w:id="1">
    <w:p w:rsidR="007D1EE7" w:rsidRDefault="007D1EE7"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B3216"/>
    <w:rsid w:val="001C660C"/>
    <w:rsid w:val="001D2D09"/>
    <w:rsid w:val="001D61C4"/>
    <w:rsid w:val="001E7C38"/>
    <w:rsid w:val="001F65E9"/>
    <w:rsid w:val="00240FC7"/>
    <w:rsid w:val="00243CFA"/>
    <w:rsid w:val="00245BEF"/>
    <w:rsid w:val="00246A3B"/>
    <w:rsid w:val="00270249"/>
    <w:rsid w:val="002737EA"/>
    <w:rsid w:val="00274106"/>
    <w:rsid w:val="002A310C"/>
    <w:rsid w:val="002A7530"/>
    <w:rsid w:val="002B08CF"/>
    <w:rsid w:val="002B5ADB"/>
    <w:rsid w:val="00315CBE"/>
    <w:rsid w:val="003227B5"/>
    <w:rsid w:val="0036653D"/>
    <w:rsid w:val="00371977"/>
    <w:rsid w:val="003760BC"/>
    <w:rsid w:val="00380B25"/>
    <w:rsid w:val="0038251F"/>
    <w:rsid w:val="00397621"/>
    <w:rsid w:val="003A0BB0"/>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B5D62"/>
    <w:rsid w:val="004E4EC2"/>
    <w:rsid w:val="004F625D"/>
    <w:rsid w:val="0054109D"/>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C246A"/>
    <w:rsid w:val="006E57E5"/>
    <w:rsid w:val="00705DBF"/>
    <w:rsid w:val="007118E6"/>
    <w:rsid w:val="00766DF9"/>
    <w:rsid w:val="00784C0F"/>
    <w:rsid w:val="00784D53"/>
    <w:rsid w:val="0079174A"/>
    <w:rsid w:val="007A2742"/>
    <w:rsid w:val="007A2BBD"/>
    <w:rsid w:val="007D1722"/>
    <w:rsid w:val="007D1EE7"/>
    <w:rsid w:val="007E6FCB"/>
    <w:rsid w:val="007F1194"/>
    <w:rsid w:val="00816D35"/>
    <w:rsid w:val="00827039"/>
    <w:rsid w:val="00886F43"/>
    <w:rsid w:val="00891A72"/>
    <w:rsid w:val="008B2881"/>
    <w:rsid w:val="008C7F4A"/>
    <w:rsid w:val="008F6690"/>
    <w:rsid w:val="009012F3"/>
    <w:rsid w:val="00925748"/>
    <w:rsid w:val="0095556D"/>
    <w:rsid w:val="00964B7B"/>
    <w:rsid w:val="009B1BD5"/>
    <w:rsid w:val="009F1A85"/>
    <w:rsid w:val="009F2F20"/>
    <w:rsid w:val="00A17203"/>
    <w:rsid w:val="00A347BF"/>
    <w:rsid w:val="00A679D2"/>
    <w:rsid w:val="00A93752"/>
    <w:rsid w:val="00AB20E8"/>
    <w:rsid w:val="00AC3A4E"/>
    <w:rsid w:val="00AF0A73"/>
    <w:rsid w:val="00AF0C30"/>
    <w:rsid w:val="00B009A4"/>
    <w:rsid w:val="00B128C3"/>
    <w:rsid w:val="00B152F5"/>
    <w:rsid w:val="00B2452F"/>
    <w:rsid w:val="00B303BF"/>
    <w:rsid w:val="00B51C28"/>
    <w:rsid w:val="00B601ED"/>
    <w:rsid w:val="00B602BF"/>
    <w:rsid w:val="00B63E66"/>
    <w:rsid w:val="00B9695A"/>
    <w:rsid w:val="00BA1AD4"/>
    <w:rsid w:val="00BB32BB"/>
    <w:rsid w:val="00BB6437"/>
    <w:rsid w:val="00BB6B20"/>
    <w:rsid w:val="00BC6459"/>
    <w:rsid w:val="00BF6371"/>
    <w:rsid w:val="00C06529"/>
    <w:rsid w:val="00C14D79"/>
    <w:rsid w:val="00C155B0"/>
    <w:rsid w:val="00C23BF4"/>
    <w:rsid w:val="00C427B4"/>
    <w:rsid w:val="00C73382"/>
    <w:rsid w:val="00C763A5"/>
    <w:rsid w:val="00C80504"/>
    <w:rsid w:val="00C93C04"/>
    <w:rsid w:val="00CB78C4"/>
    <w:rsid w:val="00CC00B5"/>
    <w:rsid w:val="00CC3188"/>
    <w:rsid w:val="00CE1985"/>
    <w:rsid w:val="00CE2ED3"/>
    <w:rsid w:val="00CF4108"/>
    <w:rsid w:val="00D01A9D"/>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B4BA3"/>
    <w:rsid w:val="00EC583B"/>
    <w:rsid w:val="00EE2A0E"/>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464BD2"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464BD2"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41283"/>
    <w:rsid w:val="001E7090"/>
    <w:rsid w:val="002335ED"/>
    <w:rsid w:val="00245803"/>
    <w:rsid w:val="002F77D7"/>
    <w:rsid w:val="003A2C1E"/>
    <w:rsid w:val="003D7B71"/>
    <w:rsid w:val="00430D3F"/>
    <w:rsid w:val="00464BD2"/>
    <w:rsid w:val="005E482B"/>
    <w:rsid w:val="00604120"/>
    <w:rsid w:val="00677DFA"/>
    <w:rsid w:val="00722D73"/>
    <w:rsid w:val="00777677"/>
    <w:rsid w:val="0078422D"/>
    <w:rsid w:val="00836B95"/>
    <w:rsid w:val="008B51FD"/>
    <w:rsid w:val="009C1373"/>
    <w:rsid w:val="009F7583"/>
    <w:rsid w:val="00AA4BCD"/>
    <w:rsid w:val="00B26265"/>
    <w:rsid w:val="00B26C1D"/>
    <w:rsid w:val="00B341A3"/>
    <w:rsid w:val="00CA73A6"/>
    <w:rsid w:val="00CE1B15"/>
    <w:rsid w:val="00CF0581"/>
    <w:rsid w:val="00D57DF1"/>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8</TotalTime>
  <Pages>2</Pages>
  <Words>1070</Words>
  <Characters>6104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3</cp:revision>
  <cp:lastPrinted>2019-11-19T23:31:00Z</cp:lastPrinted>
  <dcterms:created xsi:type="dcterms:W3CDTF">2019-11-19T23:31:00Z</dcterms:created>
  <dcterms:modified xsi:type="dcterms:W3CDTF">2019-11-20T17:22:00Z</dcterms:modified>
</cp:coreProperties>
</file>